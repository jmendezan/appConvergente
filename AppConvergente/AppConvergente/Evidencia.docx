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45" w:rsidRDefault="005062AE" w:rsidP="005062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4268470</wp:posOffset>
            </wp:positionH>
            <wp:positionV relativeFrom="paragraph">
              <wp:posOffset>0</wp:posOffset>
            </wp:positionV>
            <wp:extent cx="2381250" cy="1914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96"/>
          <w:lang w:val="en-US" w:eastAsia="en-US"/>
        </w:rPr>
        <w:drawing>
          <wp:inline distT="0" distB="0" distL="0" distR="0">
            <wp:extent cx="2209800" cy="2066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2AE" w:rsidRDefault="005062AE" w:rsidP="005062AE"/>
    <w:p w:rsidR="005062AE" w:rsidRDefault="005062AE" w:rsidP="005062AE"/>
    <w:p w:rsid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  <w:r w:rsidRPr="005062AE">
        <w:rPr>
          <w:b/>
          <w:bCs/>
          <w:sz w:val="70"/>
          <w:szCs w:val="70"/>
        </w:rPr>
        <w:t>Documento de Evidencias de pruebas automatizadas</w:t>
      </w: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  <w:r w:rsidRPr="005062AE">
        <w:rPr>
          <w:b/>
          <w:bCs/>
          <w:sz w:val="70"/>
          <w:szCs w:val="70"/>
        </w:rPr>
        <w:t>Lima - 2021</w:t>
      </w:r>
    </w:p>
    <w:sectPr w:rsidR="005062AE" w:rsidRPr="005062AE" w:rsidSect="005062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985" w:right="1037" w:bottom="1555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A76" w:rsidRDefault="00F40A76" w:rsidP="00276B50">
      <w:r>
        <w:separator/>
      </w:r>
    </w:p>
  </w:endnote>
  <w:endnote w:type="continuationSeparator" w:id="0">
    <w:p w:rsidR="00F40A76" w:rsidRDefault="00F40A76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Pr="00B834BA" w:rsidRDefault="005062AE" w:rsidP="001C535D">
    <w:pPr>
      <w:jc w:val="right"/>
      <w:rPr>
        <w:rFonts w:cs="Arial"/>
      </w:rPr>
    </w:pPr>
    <w:r>
      <w:rPr>
        <w:noProof/>
      </w:rPr>
      <mc:AlternateContent>
        <mc:Choice Requires="wps">
          <w:drawing>
            <wp:anchor distT="0" distB="0" distL="114300" distR="114300" simplePos="1" relativeHeight="251659264" behindDoc="0" locked="0" layoutInCell="0" allowOverlap="1">
              <wp:simplePos x="0" y="10235565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4" name="MSIPCMe37d4842832cda73bfb9943c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2AE" w:rsidRPr="005062AE" w:rsidRDefault="005062AE" w:rsidP="005062A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62A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7d4842832cda73bfb9943c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:rsidR="005062AE" w:rsidRPr="005062AE" w:rsidRDefault="005062AE" w:rsidP="005062A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62A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2F96" w:rsidRPr="006C48FA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5" name="MSIPCM41fc42df92bd695f2c296b0f" descr="{&quot;HashCode&quot;:-147745887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2AE" w:rsidRPr="005062AE" w:rsidRDefault="005062AE" w:rsidP="005062A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62A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1fc42df92bd695f2c296b0f" o:spid="_x0000_s1027" type="#_x0000_t202" alt="{&quot;HashCode&quot;:-1477458873,&quot;Height&quot;:841.0,&quot;Width&quot;:595.0,&quot;Placement&quot;:&quot;Footer&quot;,&quot;Index&quot;:&quot;FirstPage&quot;,&quot;Section&quot;:1,&quot;Top&quot;:0.0,&quot;Left&quot;:0.0}" style="position:absolute;margin-left:0;margin-top:805.9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" o:allowincell="f" filled="f" stroked="f" strokeweight=".5pt">
              <v:fill o:detectmouseclick="t"/>
              <v:textbox inset=",0,,0">
                <w:txbxContent>
                  <w:p w:rsidR="005062AE" w:rsidRPr="005062AE" w:rsidRDefault="005062AE" w:rsidP="005062A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62A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A76" w:rsidRDefault="00F40A76" w:rsidP="00276B50">
      <w:r>
        <w:separator/>
      </w:r>
    </w:p>
  </w:footnote>
  <w:footnote w:type="continuationSeparator" w:id="0">
    <w:p w:rsidR="00F40A76" w:rsidRDefault="00F40A76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Pr="001B486F" w:rsidRDefault="00FE2F96" w:rsidP="001C535D">
    <w:pPr>
      <w:pStyle w:val="Encabezado"/>
    </w:pP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  <w:r w:rsidR="005062AE">
      <w:rPr>
        <w:rFonts w:cs="Arial"/>
        <w:b/>
        <w:color w:val="333333"/>
        <w:lang w:val="es-PE"/>
      </w:rPr>
      <w:t xml:space="preserve"> de pruebas automatizadas</w:t>
    </w:r>
  </w:p>
  <w:p w:rsidR="00FE2F96" w:rsidRPr="003D0F6D" w:rsidRDefault="00FE2F96" w:rsidP="003D0F6D">
    <w:pPr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62AE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0A76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F1A55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6AE7C70-631F-4ED6-B60C-8FEAF4F97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6E2719-08EF-4F10-9B20-7FF30EFC7D07}"/>
</file>

<file path=customXml/itemProps3.xml><?xml version="1.0" encoding="utf-8"?>
<ds:datastoreItem xmlns:ds="http://schemas.openxmlformats.org/officeDocument/2006/customXml" ds:itemID="{D5E13E9C-BA8B-4098-A928-F6BC4240F652}"/>
</file>

<file path=customXml/itemProps4.xml><?xml version="1.0" encoding="utf-8"?>
<ds:datastoreItem xmlns:ds="http://schemas.openxmlformats.org/officeDocument/2006/customXml" ds:itemID="{EDC8E22B-626C-4A39-8315-4E2FB8C6D5FF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71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Julissa Mendez (Americas 1 - iDEAS-D&amp;C)</cp:lastModifiedBy>
  <cp:revision>6</cp:revision>
  <cp:lastPrinted>2015-12-21T16:50:00Z</cp:lastPrinted>
  <dcterms:created xsi:type="dcterms:W3CDTF">2019-07-24T22:52:00Z</dcterms:created>
  <dcterms:modified xsi:type="dcterms:W3CDTF">2021-02-13T20:10:00Z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JU20120879@wipro.com</vt:lpwstr>
  </property>
  <property fmtid="{D5CDD505-2E9C-101B-9397-08002B2CF9AE}" pid="5" name="MSIP_Label_b9a70571-31c6-4603-80c1-ef2fb871a62a_SetDate">
    <vt:lpwstr>2021-02-13T20:10:55.2970933Z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feb41a2c-d3fe-4331-974a-66403fb2bbd2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0x0101005895DB48FFC38948ABBBD4F60E6523B9</vt:lpwstr>
  </property>
</Properties>
</file>