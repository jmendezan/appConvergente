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45" w:rsidRPr="00716C45" w:rsidRDefault="00314B06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bookmarkStart w:id="0" w:name="_GoBack"/>
      <w:bookmarkEnd w:id="0"/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2D2FD8" wp14:editId="449137FA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2F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D48BE" wp14:editId="087C491D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664A25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2019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48BE" id="Text Box 14" o:spid="_x0000_s1027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664A25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2019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E7" w:rsidRDefault="00DC51E7" w:rsidP="00276B50">
      <w:r>
        <w:separator/>
      </w:r>
    </w:p>
  </w:endnote>
  <w:endnote w:type="continuationSeparator" w:id="0">
    <w:p w:rsidR="00DC51E7" w:rsidRDefault="00DC51E7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E7" w:rsidRDefault="00DC51E7" w:rsidP="00276B50">
      <w:r>
        <w:separator/>
      </w:r>
    </w:p>
  </w:footnote>
  <w:footnote w:type="continuationSeparator" w:id="0">
    <w:p w:rsidR="00DC51E7" w:rsidRDefault="00DC51E7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1B2EE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4" ma:contentTypeDescription="Crear nuevo documento." ma:contentTypeScope="" ma:versionID="3b80b9929014300a36840e837f395471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f44efed356dfbbd60a2f5297cb2c87dc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44DB33B-E2D1-45B1-B857-1457F1FCC9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65C4C-A543-48AE-85BB-177814A1DFA5}"/>
</file>

<file path=customXml/itemProps3.xml><?xml version="1.0" encoding="utf-8"?>
<ds:datastoreItem xmlns:ds="http://schemas.openxmlformats.org/officeDocument/2006/customXml" ds:itemID="{F65C17FC-D46F-4ACC-8070-EAB5EA60E5FE}"/>
</file>

<file path=customXml/itemProps4.xml><?xml version="1.0" encoding="utf-8"?>
<ds:datastoreItem xmlns:ds="http://schemas.openxmlformats.org/officeDocument/2006/customXml" ds:itemID="{4B0D8186-5B23-48B3-9B53-C7EEE16F4B26}"/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Walther Antonio Portuguez Oscorima</cp:lastModifiedBy>
  <cp:revision>3</cp:revision>
  <cp:lastPrinted>2015-12-21T16:50:00Z</cp:lastPrinted>
  <dcterms:created xsi:type="dcterms:W3CDTF">2019-07-24T22:52:00Z</dcterms:created>
  <dcterms:modified xsi:type="dcterms:W3CDTF">2019-10-17T19:03:00Z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0x0101005895DB48FFC38948ABBBD4F60E6523B9</vt:lpwstr>
  </property>
</Properties>
</file>